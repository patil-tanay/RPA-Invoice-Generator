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08E6A7AB" w14:textId="77777777" w:rsidTr="00FE063F">
        <w:trPr>
          <w:trHeight w:val="1620"/>
        </w:trPr>
        <w:tc>
          <w:tcPr>
            <w:tcW w:w="5035" w:type="dxa"/>
          </w:tcPr>
          <w:p w14:paraId="0CCEFD5A" w14:textId="33E7D369" w:rsidR="00065BB9" w:rsidRPr="00B15422" w:rsidRDefault="00BC462F" w:rsidP="00065BB9">
            <w:pPr>
              <w:pStyle w:val="Companyname"/>
              <w:rPr>
                <w:sz w:val="40"/>
                <w:szCs w:val="40"/>
              </w:rPr>
            </w:pPr>
            <w:bookmarkStart w:id="0" w:name="OLE_LINK1"/>
            <w:bookmarkStart w:id="1" w:name="OLE_LINK2"/>
            <w:r w:rsidRPr="00B15422">
              <w:rPr>
                <w:sz w:val="40"/>
                <w:szCs w:val="40"/>
              </w:rPr>
              <w:t>&lt;Hack The Bot&gt; Services</w:t>
            </w:r>
          </w:p>
          <w:bookmarkEnd w:id="0"/>
          <w:bookmarkEnd w:id="1"/>
          <w:p w14:paraId="4C75D0B6" w14:textId="77777777" w:rsidR="00FE3347" w:rsidRDefault="00FE3347" w:rsidP="00065BB9">
            <w:pPr>
              <w:rPr>
                <w:rStyle w:val="s1ppyq"/>
                <w:b/>
                <w:bCs/>
                <w:color w:val="004AAD"/>
              </w:rPr>
            </w:pPr>
            <w:r w:rsidRPr="00B15422">
              <w:rPr>
                <w:rStyle w:val="s1ppyq"/>
                <w:b/>
                <w:bCs/>
                <w:color w:val="004AAD"/>
                <w:sz w:val="24"/>
                <w:szCs w:val="24"/>
              </w:rPr>
              <w:t>Revolutionizing automation with UiPath</w:t>
            </w:r>
          </w:p>
          <w:p w14:paraId="23DEB41B" w14:textId="77777777" w:rsidR="00FE3347" w:rsidRDefault="00FE3347" w:rsidP="00065BB9">
            <w:pPr>
              <w:rPr>
                <w:rStyle w:val="s1ppyq"/>
                <w:b/>
                <w:bCs/>
                <w:color w:val="004AAD"/>
              </w:rPr>
            </w:pPr>
          </w:p>
          <w:p w14:paraId="7C37B9CC" w14:textId="5ED4C6E2" w:rsidR="00065BB9" w:rsidRPr="001E3C2E" w:rsidRDefault="002B79B8" w:rsidP="00065BB9">
            <w:r>
              <w:t>Acropolis Institute of Technology and Research</w:t>
            </w:r>
          </w:p>
          <w:p w14:paraId="00DFAF57" w14:textId="2D1E37FF" w:rsidR="00065BB9" w:rsidRPr="001E3C2E" w:rsidRDefault="002B79B8" w:rsidP="00065BB9">
            <w:r>
              <w:t xml:space="preserve">Bypass Road, Square, </w:t>
            </w:r>
            <w:proofErr w:type="spellStart"/>
            <w:r>
              <w:t>Manglaya</w:t>
            </w:r>
            <w:proofErr w:type="spellEnd"/>
            <w:r>
              <w:t xml:space="preserve"> </w:t>
            </w:r>
            <w:proofErr w:type="spellStart"/>
            <w:r>
              <w:t>Sadak</w:t>
            </w:r>
            <w:proofErr w:type="spellEnd"/>
          </w:p>
          <w:p w14:paraId="20564332" w14:textId="3CF0BBD5" w:rsidR="007C7A7C" w:rsidRDefault="00FE3347" w:rsidP="00065BB9">
            <w:r>
              <w:t>Indore, (MP)</w:t>
            </w:r>
          </w:p>
          <w:p w14:paraId="285C9D8C" w14:textId="77777777" w:rsidR="00065BB9" w:rsidRDefault="00000000" w:rsidP="00065BB9">
            <w:sdt>
              <w:sdtPr>
                <w:alias w:val="Fax:"/>
                <w:tag w:val="Fax:"/>
                <w:id w:val="1807737215"/>
                <w:placeholder>
                  <w:docPart w:val="E78B95678D784DE2A789B4C98FF1ED28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Fax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964950405"/>
                <w:placeholder>
                  <w:docPart w:val="D362B7714CB2457EB383D4C8FBBBDF42"/>
                </w:placeholder>
                <w:showingPlcHdr/>
                <w15:appearance w15:val="hidden"/>
              </w:sdtPr>
              <w:sdtContent>
                <w:r w:rsidR="00D74851" w:rsidRPr="00D74851">
                  <w:t>(123) 456-7891</w:t>
                </w:r>
              </w:sdtContent>
            </w:sdt>
          </w:p>
        </w:tc>
        <w:tc>
          <w:tcPr>
            <w:tcW w:w="5035" w:type="dxa"/>
          </w:tcPr>
          <w:p w14:paraId="0414D4AC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6350EFE78BC24ED88EED2356E3F404C6"/>
                </w:placeholder>
                <w:temporary/>
                <w:showingPlcHdr/>
                <w15:appearance w15:val="hidden"/>
              </w:sdtPr>
              <w:sdtContent>
                <w:r w:rsidR="00065BB9" w:rsidRPr="00FE3347">
                  <w:rPr>
                    <w:sz w:val="56"/>
                    <w:szCs w:val="56"/>
                  </w:rPr>
                  <w:t>INVOICE</w:t>
                </w:r>
              </w:sdtContent>
            </w:sdt>
          </w:p>
          <w:p w14:paraId="2E2F8D49" w14:textId="4596B5D6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FFE1F00661F8429AA9EF7AE1000A1ABA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70C9808BA54643669C8A6D3A6CC2561A"/>
                </w:placeholder>
                <w15:appearance w15:val="hidden"/>
              </w:sdtPr>
              <w:sdtContent>
                <w:r w:rsidR="009E3522">
                  <w:t>{ID}</w:t>
                </w:r>
              </w:sdtContent>
            </w:sdt>
          </w:p>
          <w:p w14:paraId="714BED97" w14:textId="72CD3B25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EFD96C85F59C407C8D906ECBC50E575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8C2865EBEE1F4E1A8101574401117BE2"/>
                </w:placeholder>
                <w15:appearance w15:val="hidden"/>
              </w:sdtPr>
              <w:sdtContent>
                <w:r w:rsidR="009E3522">
                  <w:t>{Date}</w:t>
                </w:r>
                <w:r w:rsidR="00BC03AC">
                  <w:t xml:space="preserve"> </w:t>
                </w:r>
              </w:sdtContent>
            </w:sdt>
          </w:p>
        </w:tc>
      </w:tr>
      <w:tr w:rsidR="00D60631" w14:paraId="4F0AF22F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13BAF2E9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62E879D95532425C9DDC800105D8FC80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0605996F" w14:textId="4CC1D97D" w:rsidR="00D60631" w:rsidRDefault="009E3522" w:rsidP="00D60631">
            <w:r>
              <w:t>{Name}</w:t>
            </w:r>
          </w:p>
          <w:p w14:paraId="4AFC68C8" w14:textId="2BF67F6A" w:rsidR="00F55C6E" w:rsidRDefault="00F55C6E" w:rsidP="00D60631">
            <w:r>
              <w:t>{Email}</w:t>
            </w:r>
          </w:p>
          <w:p w14:paraId="3B6C1211" w14:textId="16F174C8" w:rsidR="00F55C6E" w:rsidRPr="001E3C2E" w:rsidRDefault="00B15422" w:rsidP="00D606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BDB1E8C" wp14:editId="13FBCA99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176530</wp:posOffset>
                      </wp:positionV>
                      <wp:extent cx="2141220" cy="609600"/>
                      <wp:effectExtent l="0" t="0" r="0" b="0"/>
                      <wp:wrapTight wrapText="bothSides">
                        <wp:wrapPolygon edited="0">
                          <wp:start x="0" y="0"/>
                          <wp:lineTo x="0" y="20925"/>
                          <wp:lineTo x="21331" y="20925"/>
                          <wp:lineTo x="21331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82EEF6" w14:textId="168819D0" w:rsidR="00BC03AC" w:rsidRPr="00F55C6E" w:rsidRDefault="00F55C6E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{Address}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DB1E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75pt;margin-top:13.9pt;width:168.6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" stroked="f">
                      <v:textbox>
                        <w:txbxContent>
                          <w:p w14:paraId="4582EEF6" w14:textId="168819D0" w:rsidR="00BC03AC" w:rsidRPr="00F55C6E" w:rsidRDefault="00F55C6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{Address}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F55C6E">
              <w:t>{Phone}</w:t>
            </w:r>
          </w:p>
          <w:p w14:paraId="240C29B6" w14:textId="6269FBE5" w:rsidR="00F55C6E" w:rsidRDefault="00F55C6E" w:rsidP="00D60631"/>
          <w:p w14:paraId="0932DB71" w14:textId="77777777" w:rsidR="00B15422" w:rsidRDefault="00B15422" w:rsidP="00D60631"/>
          <w:p w14:paraId="076AD8BE" w14:textId="77777777" w:rsidR="00B15422" w:rsidRDefault="00B15422" w:rsidP="00D60631"/>
          <w:p w14:paraId="660A7B0B" w14:textId="79854DEA" w:rsidR="00B15422" w:rsidRDefault="00B15422" w:rsidP="00D60631"/>
        </w:tc>
        <w:tc>
          <w:tcPr>
            <w:tcW w:w="5035" w:type="dxa"/>
            <w:tcMar>
              <w:bottom w:w="720" w:type="dxa"/>
            </w:tcMar>
          </w:tcPr>
          <w:p w14:paraId="3B1F3F3F" w14:textId="77777777" w:rsidR="00D60631" w:rsidRPr="001E3C2E" w:rsidRDefault="00000000" w:rsidP="006E3625">
            <w:pPr>
              <w:pStyle w:val="Heading2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A0A9587C11DE4FA38E1C8FBF6944B440"/>
                </w:placeholder>
                <w:temporary/>
                <w:showingPlcHdr/>
                <w15:appearance w15:val="hidden"/>
              </w:sdtPr>
              <w:sdtContent>
                <w:r w:rsidR="00D60631">
                  <w:t>For:</w:t>
                </w:r>
              </w:sdtContent>
            </w:sdt>
          </w:p>
          <w:p w14:paraId="38CA1D18" w14:textId="77777777" w:rsidR="000244FB" w:rsidRDefault="00000000" w:rsidP="000244FB">
            <w:pPr>
              <w:jc w:val="right"/>
            </w:pPr>
            <w:sdt>
              <w:sdtPr>
                <w:id w:val="467787893"/>
                <w:placeholder>
                  <w:docPart w:val="21207911A14640EF829351A3442D6A2C"/>
                </w:placeholder>
                <w:showingPlcHdr/>
                <w15:appearance w15:val="hidden"/>
              </w:sdtPr>
              <w:sdtContent>
                <w:r w:rsidR="00D74851" w:rsidRPr="00D74851">
                  <w:t>Consultation services</w:t>
                </w:r>
              </w:sdtContent>
            </w:sdt>
            <w:r w:rsidR="00D74851">
              <w:t xml:space="preserve"> </w:t>
            </w:r>
          </w:p>
          <w:p w14:paraId="3CCAE6F4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770"/>
        <w:gridCol w:w="1830"/>
        <w:gridCol w:w="1710"/>
      </w:tblGrid>
      <w:tr w:rsidR="00BA517A" w:rsidRPr="001E3C2E" w14:paraId="6450C8A0" w14:textId="77777777" w:rsidTr="00FE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sz="4" w:space="0" w:color="3C8F89" w:themeColor="accent1" w:themeShade="80"/>
            </w:tcBorders>
            <w:vAlign w:val="center"/>
          </w:tcPr>
          <w:p w14:paraId="71F9E337" w14:textId="77777777" w:rsidR="00D4146A" w:rsidRPr="001E3C2E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06612C11A9474B1397F5B7B2D5298CD2"/>
                </w:placeholder>
                <w:showingPlcHdr/>
                <w15:appearance w15:val="hidden"/>
              </w:sdtPr>
              <w:sdtContent>
                <w:r w:rsidR="00D74851" w:rsidRP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bottom w:val="single" w:sz="4" w:space="0" w:color="3C8F89" w:themeColor="accent1" w:themeShade="80"/>
            </w:tcBorders>
            <w:vAlign w:val="center"/>
          </w:tcPr>
          <w:p w14:paraId="1A8EB5A3" w14:textId="58D07A64" w:rsidR="00D4146A" w:rsidRPr="001E3C2E" w:rsidRDefault="00BC462F" w:rsidP="0021009B">
            <w:pPr>
              <w:pStyle w:val="Columnheading"/>
            </w:pPr>
            <w:r>
              <w:t>Qty</w:t>
            </w:r>
          </w:p>
        </w:tc>
        <w:tc>
          <w:tcPr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6FDADD0B" w14:textId="77777777" w:rsidR="00D4146A" w:rsidRPr="001E3C2E" w:rsidRDefault="00000000" w:rsidP="0021009B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850E40C1CBBC45F7B60FEF1ACC3DC474"/>
                </w:placeholder>
                <w:temporary/>
                <w:showingPlcHdr/>
                <w15:appearance w15:val="hidden"/>
              </w:sdtPr>
              <w:sdtContent>
                <w:r w:rsidR="00BA517A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3A5EDCFE" w14:textId="77777777" w:rsidR="00D4146A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C3F19795BD7A415CA73E3C3879B2B30A"/>
                </w:placeholder>
                <w:temporary/>
                <w:showingPlcHdr/>
                <w15:appearance w15:val="hidden"/>
              </w:sdtPr>
              <w:sdtContent>
                <w:r w:rsidR="00BA517A">
                  <w:t>AMOUNT</w:t>
                </w:r>
              </w:sdtContent>
            </w:sdt>
          </w:p>
        </w:tc>
      </w:tr>
      <w:tr w:rsidR="00BA517A" w:rsidRPr="001E3C2E" w14:paraId="163E6EC5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2D7F7D" w14:textId="6D3FF32C" w:rsidR="00D4146A" w:rsidRPr="001E3C2E" w:rsidRDefault="00000000" w:rsidP="0021009B">
            <w:sdt>
              <w:sdtPr>
                <w:id w:val="-1630926142"/>
                <w:placeholder>
                  <w:docPart w:val="6DBF7DF3C31A41769E24F2763D81B39F"/>
                </w:placeholder>
                <w15:appearance w15:val="hidden"/>
              </w:sdtPr>
              <w:sdtContent>
                <w:r w:rsidR="00B15422">
                  <w:t>{Product}</w:t>
                </w:r>
              </w:sdtContent>
            </w:sdt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809E54" w14:textId="20A68627" w:rsidR="00D4146A" w:rsidRPr="001E3C2E" w:rsidRDefault="009E3522" w:rsidP="00953732">
            <w:pPr>
              <w:jc w:val="center"/>
            </w:pPr>
            <w:r>
              <w:t>{Qty}</w:t>
            </w: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46ADAA" w14:textId="4172D34F" w:rsidR="00D4146A" w:rsidRPr="001E3C2E" w:rsidRDefault="009E3522" w:rsidP="00953732">
            <w:pPr>
              <w:pStyle w:val="Amount"/>
              <w:jc w:val="center"/>
            </w:pPr>
            <w:r>
              <w:t>{Rate}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8158F4" w14:textId="7CDB4CA5" w:rsidR="00D4146A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EEE170DB9E02487DB2540026661088A7"/>
                </w:placeholder>
                <w15:appearance w15:val="hidden"/>
              </w:sdtPr>
              <w:sdtContent>
                <w:r w:rsidR="00BC462F">
                  <w:t>{Amount}</w:t>
                </w:r>
              </w:sdtContent>
            </w:sdt>
            <w:r w:rsidR="00D74851">
              <w:t xml:space="preserve"> </w:t>
            </w:r>
          </w:p>
        </w:tc>
      </w:tr>
      <w:tr w:rsidR="00BC462F" w:rsidRPr="001E3C2E" w14:paraId="2D08D919" w14:textId="77777777" w:rsidTr="005C1352">
        <w:trPr>
          <w:trHeight w:val="353"/>
        </w:trPr>
        <w:tc>
          <w:tcPr>
            <w:tcW w:w="6540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D9F15F" w14:textId="77777777" w:rsidR="00BC462F" w:rsidRPr="001E3C2E" w:rsidRDefault="00BC462F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C0D7DF7" w14:textId="05A1C048" w:rsidR="00BC462F" w:rsidRPr="001E3C2E" w:rsidRDefault="00BC462F" w:rsidP="00953732">
            <w:pPr>
              <w:pStyle w:val="Amount"/>
              <w:jc w:val="center"/>
            </w:pPr>
            <w:r>
              <w:t>GST (18%)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CA625E7" w14:textId="63697669" w:rsidR="00BC462F" w:rsidRPr="001E3C2E" w:rsidRDefault="00BC462F" w:rsidP="00AA067F">
            <w:pPr>
              <w:pStyle w:val="Amount"/>
              <w:jc w:val="center"/>
            </w:pPr>
            <w:r>
              <w:t>{GST}</w:t>
            </w:r>
          </w:p>
        </w:tc>
      </w:tr>
      <w:tr w:rsidR="00667BFD" w14:paraId="6BC9DD02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477D672D" w14:textId="77777777" w:rsidR="00667BFD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418292AB3DFD422CA56C18F2927E88BA"/>
                </w:placeholder>
                <w:temporary/>
                <w:showingPlcHdr/>
                <w15:appearance w15:val="hidden"/>
              </w:sdtPr>
              <w:sdtContent>
                <w:r w:rsidR="00667BFD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30EC140C" w14:textId="1D8471BC" w:rsidR="00667BFD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69F895F33ABB445996250BAB96D4D016"/>
                </w:placeholder>
                <w15:appearance w15:val="hidden"/>
              </w:sdtPr>
              <w:sdtContent>
                <w:r w:rsidR="00BC462F">
                  <w:t>{Total}</w:t>
                </w:r>
              </w:sdtContent>
            </w:sdt>
            <w:r w:rsidR="00D74851">
              <w:t xml:space="preserve"> </w:t>
            </w:r>
          </w:p>
        </w:tc>
      </w:tr>
    </w:tbl>
    <w:p w14:paraId="3A308EF6" w14:textId="77777777" w:rsidR="00523B0C" w:rsidRDefault="00523B0C" w:rsidP="00A457F0"/>
    <w:p w14:paraId="73E9494F" w14:textId="77777777" w:rsidR="00A457F0" w:rsidRDefault="00000000" w:rsidP="00A457F0">
      <w:sdt>
        <w:sdtPr>
          <w:alias w:val="Make all checks payable to:"/>
          <w:tag w:val="Make all checks payable to:"/>
          <w:id w:val="-79987568"/>
          <w:placeholder>
            <w:docPart w:val="8CB8A57638B44E0985F634806AC8F4DB"/>
          </w:placeholder>
          <w:temporary/>
          <w:showingPlcHdr/>
          <w15:appearance w15:val="hidden"/>
        </w:sdtPr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3C92B4AAC6984D8AB115787024D1237D"/>
          </w:placeholder>
          <w:showingPlcHdr/>
          <w15:appearance w15:val="hidden"/>
        </w:sdtPr>
        <w:sdtContent>
          <w:r w:rsidR="00D74851" w:rsidRPr="00D74851">
            <w:t>Market Financial Consulting</w:t>
          </w:r>
        </w:sdtContent>
      </w:sdt>
    </w:p>
    <w:p w14:paraId="57AE42A6" w14:textId="77777777" w:rsidR="00A457F0" w:rsidRDefault="00000000" w:rsidP="00A457F0">
      <w:sdt>
        <w:sdtPr>
          <w:alias w:val="Enter terms:"/>
          <w:tag w:val="Enter terms:"/>
          <w:id w:val="260022146"/>
          <w:placeholder>
            <w:docPart w:val="B854AAC02D6746278DB4950CC4318734"/>
          </w:placeholder>
          <w:temporary/>
          <w:showingPlcHdr/>
          <w15:appearance w15:val="hidden"/>
        </w:sdtPr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p w14:paraId="533FCA52" w14:textId="77777777" w:rsidR="00CC3C86" w:rsidRPr="00D74851" w:rsidRDefault="00000000" w:rsidP="00D74851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2826415AED614E48A6A8B4E2B6CCE4CC"/>
          </w:placeholder>
          <w:temporary/>
          <w:showingPlcHdr/>
          <w15:appearance w15:val="hidden"/>
        </w:sdtPr>
        <w:sdtContent>
          <w:r w:rsidR="00065BB9" w:rsidRPr="00D74851">
            <w:t>Thank you for your business!</w:t>
          </w:r>
        </w:sdtContent>
      </w:sdt>
    </w:p>
    <w:sectPr w:rsidR="00CC3C86" w:rsidRPr="00D74851" w:rsidSect="00B335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3C00" w14:textId="77777777" w:rsidR="00E34663" w:rsidRDefault="00E34663" w:rsidP="00450C0A">
      <w:pPr>
        <w:spacing w:line="240" w:lineRule="auto"/>
      </w:pPr>
      <w:r>
        <w:separator/>
      </w:r>
    </w:p>
  </w:endnote>
  <w:endnote w:type="continuationSeparator" w:id="0">
    <w:p w14:paraId="1D38F272" w14:textId="77777777" w:rsidR="00E34663" w:rsidRDefault="00E34663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DB5B" w14:textId="77777777" w:rsidR="00E05666" w:rsidRDefault="00E05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C9C8" w14:textId="77777777" w:rsidR="00E05666" w:rsidRDefault="00E056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5E77" w14:textId="77777777" w:rsidR="00E05666" w:rsidRDefault="00E05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CC0F" w14:textId="77777777" w:rsidR="00E34663" w:rsidRDefault="00E34663" w:rsidP="00450C0A">
      <w:pPr>
        <w:spacing w:line="240" w:lineRule="auto"/>
      </w:pPr>
      <w:r>
        <w:separator/>
      </w:r>
    </w:p>
  </w:footnote>
  <w:footnote w:type="continuationSeparator" w:id="0">
    <w:p w14:paraId="1BD1CD32" w14:textId="77777777" w:rsidR="00E34663" w:rsidRDefault="00E34663" w:rsidP="0045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B317" w14:textId="77777777" w:rsidR="00E05666" w:rsidRDefault="00E056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812E" w14:textId="77777777" w:rsidR="00E05666" w:rsidRDefault="00E056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2467" w14:textId="77777777" w:rsidR="00E05666" w:rsidRDefault="00E056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D9"/>
    <w:rsid w:val="000138E1"/>
    <w:rsid w:val="000244FB"/>
    <w:rsid w:val="000247A3"/>
    <w:rsid w:val="000249F8"/>
    <w:rsid w:val="00047599"/>
    <w:rsid w:val="00065BB9"/>
    <w:rsid w:val="0007332A"/>
    <w:rsid w:val="00090038"/>
    <w:rsid w:val="00134732"/>
    <w:rsid w:val="00182DD0"/>
    <w:rsid w:val="00186F04"/>
    <w:rsid w:val="00187DA3"/>
    <w:rsid w:val="00190683"/>
    <w:rsid w:val="001A2B76"/>
    <w:rsid w:val="001E3C2E"/>
    <w:rsid w:val="0021009B"/>
    <w:rsid w:val="00257C5D"/>
    <w:rsid w:val="0028500B"/>
    <w:rsid w:val="002A5AC8"/>
    <w:rsid w:val="002B79B8"/>
    <w:rsid w:val="002E09CB"/>
    <w:rsid w:val="00312384"/>
    <w:rsid w:val="00323B01"/>
    <w:rsid w:val="00335AC8"/>
    <w:rsid w:val="00336894"/>
    <w:rsid w:val="00341D54"/>
    <w:rsid w:val="003473E2"/>
    <w:rsid w:val="0037717D"/>
    <w:rsid w:val="003845D1"/>
    <w:rsid w:val="00391EBB"/>
    <w:rsid w:val="003B035A"/>
    <w:rsid w:val="003F03CA"/>
    <w:rsid w:val="00413490"/>
    <w:rsid w:val="00450C0A"/>
    <w:rsid w:val="0046047E"/>
    <w:rsid w:val="00461956"/>
    <w:rsid w:val="0047011B"/>
    <w:rsid w:val="00473FA7"/>
    <w:rsid w:val="004B0072"/>
    <w:rsid w:val="004E7413"/>
    <w:rsid w:val="004E74A3"/>
    <w:rsid w:val="00523B0C"/>
    <w:rsid w:val="005304AC"/>
    <w:rsid w:val="005404D4"/>
    <w:rsid w:val="00541B24"/>
    <w:rsid w:val="00580BA0"/>
    <w:rsid w:val="005A6D66"/>
    <w:rsid w:val="005B114F"/>
    <w:rsid w:val="005D484B"/>
    <w:rsid w:val="00640AAC"/>
    <w:rsid w:val="00667BFD"/>
    <w:rsid w:val="00695CEF"/>
    <w:rsid w:val="006A048E"/>
    <w:rsid w:val="006B1C5D"/>
    <w:rsid w:val="006C559E"/>
    <w:rsid w:val="006E3625"/>
    <w:rsid w:val="00736971"/>
    <w:rsid w:val="00745401"/>
    <w:rsid w:val="00780FDB"/>
    <w:rsid w:val="0078214D"/>
    <w:rsid w:val="00793593"/>
    <w:rsid w:val="007A3551"/>
    <w:rsid w:val="007C7A7C"/>
    <w:rsid w:val="007D140C"/>
    <w:rsid w:val="007F3D8D"/>
    <w:rsid w:val="008165AE"/>
    <w:rsid w:val="008235C2"/>
    <w:rsid w:val="00840CF9"/>
    <w:rsid w:val="008534B0"/>
    <w:rsid w:val="00865E57"/>
    <w:rsid w:val="00873336"/>
    <w:rsid w:val="008C1DFD"/>
    <w:rsid w:val="0093568C"/>
    <w:rsid w:val="009436C3"/>
    <w:rsid w:val="00953732"/>
    <w:rsid w:val="00955FB3"/>
    <w:rsid w:val="00956443"/>
    <w:rsid w:val="00996DC9"/>
    <w:rsid w:val="009E3522"/>
    <w:rsid w:val="009E7DE0"/>
    <w:rsid w:val="00A1492F"/>
    <w:rsid w:val="00A35271"/>
    <w:rsid w:val="00A418FA"/>
    <w:rsid w:val="00A457F0"/>
    <w:rsid w:val="00A67B29"/>
    <w:rsid w:val="00AA067F"/>
    <w:rsid w:val="00AB03C9"/>
    <w:rsid w:val="00AC2B2B"/>
    <w:rsid w:val="00AF7EDF"/>
    <w:rsid w:val="00B06025"/>
    <w:rsid w:val="00B102A1"/>
    <w:rsid w:val="00B15422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C03AC"/>
    <w:rsid w:val="00BC462F"/>
    <w:rsid w:val="00BC65D9"/>
    <w:rsid w:val="00BD7A44"/>
    <w:rsid w:val="00C259F2"/>
    <w:rsid w:val="00C51698"/>
    <w:rsid w:val="00C60CDF"/>
    <w:rsid w:val="00C90888"/>
    <w:rsid w:val="00CB5D4F"/>
    <w:rsid w:val="00CC3C86"/>
    <w:rsid w:val="00D0610E"/>
    <w:rsid w:val="00D0664D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05666"/>
    <w:rsid w:val="00E05DF7"/>
    <w:rsid w:val="00E34663"/>
    <w:rsid w:val="00E6107D"/>
    <w:rsid w:val="00E862B0"/>
    <w:rsid w:val="00EE620C"/>
    <w:rsid w:val="00F1269D"/>
    <w:rsid w:val="00F36F5D"/>
    <w:rsid w:val="00F47526"/>
    <w:rsid w:val="00F52042"/>
    <w:rsid w:val="00F55C6E"/>
    <w:rsid w:val="00FA21AB"/>
    <w:rsid w:val="00FB0E90"/>
    <w:rsid w:val="00FB1848"/>
    <w:rsid w:val="00FD59F9"/>
    <w:rsid w:val="00FD771D"/>
    <w:rsid w:val="00FE063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1B7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s1ppyq">
    <w:name w:val="s1ppyq"/>
    <w:basedOn w:val="DefaultParagraphFont"/>
    <w:rsid w:val="00FE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ay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8B95678D784DE2A789B4C98FF1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AF1C0-FB22-41C0-A606-DB0C4B84B77F}"/>
      </w:docPartPr>
      <w:docPartBody>
        <w:p w:rsidR="00DF42B3" w:rsidRDefault="00DF42B3">
          <w:pPr>
            <w:pStyle w:val="E78B95678D784DE2A789B4C98FF1ED28"/>
          </w:pPr>
          <w:r w:rsidRPr="00D74851">
            <w:t>Fax:</w:t>
          </w:r>
        </w:p>
      </w:docPartBody>
    </w:docPart>
    <w:docPart>
      <w:docPartPr>
        <w:name w:val="D362B7714CB2457EB383D4C8FBBBD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F287F-B0B7-4215-A37B-9BF07415A424}"/>
      </w:docPartPr>
      <w:docPartBody>
        <w:p w:rsidR="00DF42B3" w:rsidRDefault="00DF42B3">
          <w:pPr>
            <w:pStyle w:val="D362B7714CB2457EB383D4C8FBBBDF42"/>
          </w:pPr>
          <w:r w:rsidRPr="00D74851">
            <w:t>(123) 456-7891</w:t>
          </w:r>
        </w:p>
      </w:docPartBody>
    </w:docPart>
    <w:docPart>
      <w:docPartPr>
        <w:name w:val="6350EFE78BC24ED88EED2356E3F40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673C-5340-40A5-A5E7-D7A42289031B}"/>
      </w:docPartPr>
      <w:docPartBody>
        <w:p w:rsidR="00DF42B3" w:rsidRDefault="00DF42B3">
          <w:pPr>
            <w:pStyle w:val="6350EFE78BC24ED88EED2356E3F404C6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FFE1F00661F8429AA9EF7AE1000A1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18AD5-5236-4CFD-8F8C-D7CBB5E6E559}"/>
      </w:docPartPr>
      <w:docPartBody>
        <w:p w:rsidR="00DF42B3" w:rsidRDefault="00DF42B3">
          <w:pPr>
            <w:pStyle w:val="FFE1F00661F8429AA9EF7AE1000A1ABA"/>
          </w:pPr>
          <w:r w:rsidRPr="00D74851">
            <w:t>Invoice:</w:t>
          </w:r>
        </w:p>
      </w:docPartBody>
    </w:docPart>
    <w:docPart>
      <w:docPartPr>
        <w:name w:val="70C9808BA54643669C8A6D3A6CC25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8EC4-4E4B-4078-A7E4-67E8A3ACA98E}"/>
      </w:docPartPr>
      <w:docPartBody>
        <w:p w:rsidR="00DF42B3" w:rsidRDefault="00DF42B3">
          <w:pPr>
            <w:pStyle w:val="70C9808BA54643669C8A6D3A6CC2561A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EFD96C85F59C407C8D906ECBC50E5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FBC92-BDA2-4994-B91C-17B5D9E1ADFA}"/>
      </w:docPartPr>
      <w:docPartBody>
        <w:p w:rsidR="00DF42B3" w:rsidRDefault="00DF42B3">
          <w:pPr>
            <w:pStyle w:val="EFD96C85F59C407C8D906ECBC50E575B"/>
          </w:pPr>
          <w:r w:rsidRPr="00D74851">
            <w:t>Date:</w:t>
          </w:r>
        </w:p>
      </w:docPartBody>
    </w:docPart>
    <w:docPart>
      <w:docPartPr>
        <w:name w:val="8C2865EBEE1F4E1A810157440111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8B681-C104-458A-BB63-3A4FF355B4D7}"/>
      </w:docPartPr>
      <w:docPartBody>
        <w:p w:rsidR="00DF42B3" w:rsidRDefault="00DF42B3">
          <w:pPr>
            <w:pStyle w:val="8C2865EBEE1F4E1A8101574401117BE2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62E879D95532425C9DDC800105D8F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9DE3F-15FB-4FCB-B0FE-185F066F05FC}"/>
      </w:docPartPr>
      <w:docPartBody>
        <w:p w:rsidR="00DF42B3" w:rsidRDefault="00DF42B3">
          <w:pPr>
            <w:pStyle w:val="62E879D95532425C9DDC800105D8FC80"/>
          </w:pPr>
          <w:r>
            <w:t>To:</w:t>
          </w:r>
        </w:p>
      </w:docPartBody>
    </w:docPart>
    <w:docPart>
      <w:docPartPr>
        <w:name w:val="A0A9587C11DE4FA38E1C8FBF6944B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8BF0F-1D5E-4791-A194-FD5A71A91E35}"/>
      </w:docPartPr>
      <w:docPartBody>
        <w:p w:rsidR="00DF42B3" w:rsidRDefault="00DF42B3">
          <w:pPr>
            <w:pStyle w:val="A0A9587C11DE4FA38E1C8FBF6944B440"/>
          </w:pPr>
          <w:r>
            <w:t>For:</w:t>
          </w:r>
        </w:p>
      </w:docPartBody>
    </w:docPart>
    <w:docPart>
      <w:docPartPr>
        <w:name w:val="21207911A14640EF829351A3442D6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210B-82C3-456A-A810-DFCF31164A84}"/>
      </w:docPartPr>
      <w:docPartBody>
        <w:p w:rsidR="00DF42B3" w:rsidRDefault="00DF42B3">
          <w:pPr>
            <w:pStyle w:val="21207911A14640EF829351A3442D6A2C"/>
          </w:pPr>
          <w:r w:rsidRPr="00D74851">
            <w:t>Consultation services</w:t>
          </w:r>
        </w:p>
      </w:docPartBody>
    </w:docPart>
    <w:docPart>
      <w:docPartPr>
        <w:name w:val="06612C11A9474B1397F5B7B2D5298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F7CDE-4035-4855-B027-BA9C7254A3A0}"/>
      </w:docPartPr>
      <w:docPartBody>
        <w:p w:rsidR="00DF42B3" w:rsidRDefault="00DF42B3">
          <w:pPr>
            <w:pStyle w:val="06612C11A9474B1397F5B7B2D5298CD2"/>
          </w:pPr>
          <w:r w:rsidRPr="00D74851">
            <w:t>DESCRIPTION</w:t>
          </w:r>
        </w:p>
      </w:docPartBody>
    </w:docPart>
    <w:docPart>
      <w:docPartPr>
        <w:name w:val="850E40C1CBBC45F7B60FEF1ACC3DC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7A0A2-893D-4156-87B8-B912E6A02609}"/>
      </w:docPartPr>
      <w:docPartBody>
        <w:p w:rsidR="00DF42B3" w:rsidRDefault="00DF42B3">
          <w:pPr>
            <w:pStyle w:val="850E40C1CBBC45F7B60FEF1ACC3DC474"/>
          </w:pPr>
          <w:r>
            <w:t>RATE</w:t>
          </w:r>
        </w:p>
      </w:docPartBody>
    </w:docPart>
    <w:docPart>
      <w:docPartPr>
        <w:name w:val="C3F19795BD7A415CA73E3C3879B2B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046E-6FFB-481A-A065-49E90F132458}"/>
      </w:docPartPr>
      <w:docPartBody>
        <w:p w:rsidR="00DF42B3" w:rsidRDefault="00DF42B3">
          <w:pPr>
            <w:pStyle w:val="C3F19795BD7A415CA73E3C3879B2B30A"/>
          </w:pPr>
          <w:r>
            <w:t>AMOUNT</w:t>
          </w:r>
        </w:p>
      </w:docPartBody>
    </w:docPart>
    <w:docPart>
      <w:docPartPr>
        <w:name w:val="6DBF7DF3C31A41769E24F2763D81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21276-E7E7-4B33-87D3-89B2AF8E367A}"/>
      </w:docPartPr>
      <w:docPartBody>
        <w:p w:rsidR="00DF42B3" w:rsidRDefault="00DF42B3">
          <w:pPr>
            <w:pStyle w:val="6DBF7DF3C31A41769E24F2763D81B39F"/>
          </w:pPr>
          <w:r w:rsidRPr="00D74851">
            <w:t>Consultation services</w:t>
          </w:r>
        </w:p>
      </w:docPartBody>
    </w:docPart>
    <w:docPart>
      <w:docPartPr>
        <w:name w:val="EEE170DB9E02487DB25400266610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F02B2-EDA3-4BEE-AFA5-3B692E2891D8}"/>
      </w:docPartPr>
      <w:docPartBody>
        <w:p w:rsidR="00DF42B3" w:rsidRDefault="00DF42B3">
          <w:pPr>
            <w:pStyle w:val="EEE170DB9E02487DB2540026661088A7"/>
          </w:pPr>
          <w:r w:rsidRPr="00D74851">
            <w:t>1125.00</w:t>
          </w:r>
        </w:p>
      </w:docPartBody>
    </w:docPart>
    <w:docPart>
      <w:docPartPr>
        <w:name w:val="418292AB3DFD422CA56C18F2927E8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2B285-DF3B-419E-A3E4-546AF7F86ED7}"/>
      </w:docPartPr>
      <w:docPartBody>
        <w:p w:rsidR="00DF42B3" w:rsidRDefault="00DF42B3">
          <w:pPr>
            <w:pStyle w:val="418292AB3DFD422CA56C18F2927E88BA"/>
          </w:pPr>
          <w:r w:rsidRPr="00580BA0">
            <w:t>TOTAL</w:t>
          </w:r>
        </w:p>
      </w:docPartBody>
    </w:docPart>
    <w:docPart>
      <w:docPartPr>
        <w:name w:val="69F895F33ABB445996250BAB96D4D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A5945-5098-4F84-B73B-1EBF6C926303}"/>
      </w:docPartPr>
      <w:docPartBody>
        <w:p w:rsidR="00DF42B3" w:rsidRDefault="00DF42B3">
          <w:pPr>
            <w:pStyle w:val="69F895F33ABB445996250BAB96D4D016"/>
          </w:pPr>
          <w:r w:rsidRPr="00D74851">
            <w:t>1125.00</w:t>
          </w:r>
        </w:p>
      </w:docPartBody>
    </w:docPart>
    <w:docPart>
      <w:docPartPr>
        <w:name w:val="8CB8A57638B44E0985F634806AC8F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74973-74B1-4900-9D46-0E54BE99F700}"/>
      </w:docPartPr>
      <w:docPartBody>
        <w:p w:rsidR="00DF42B3" w:rsidRDefault="00DF42B3">
          <w:pPr>
            <w:pStyle w:val="8CB8A57638B44E0985F634806AC8F4DB"/>
          </w:pPr>
          <w:r>
            <w:t>Make all checks payable to</w:t>
          </w:r>
        </w:p>
      </w:docPartBody>
    </w:docPart>
    <w:docPart>
      <w:docPartPr>
        <w:name w:val="3C92B4AAC6984D8AB115787024D1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0AE60-EC40-4273-939D-0011A8330FB1}"/>
      </w:docPartPr>
      <w:docPartBody>
        <w:p w:rsidR="00DF42B3" w:rsidRDefault="00DF42B3">
          <w:pPr>
            <w:pStyle w:val="3C92B4AAC6984D8AB115787024D1237D"/>
          </w:pPr>
          <w:r w:rsidRPr="00D74851">
            <w:t>Market Financial Consulting</w:t>
          </w:r>
        </w:p>
      </w:docPartBody>
    </w:docPart>
    <w:docPart>
      <w:docPartPr>
        <w:name w:val="B854AAC02D6746278DB4950CC4318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74CC2-2B37-46EC-A651-372CB5D755D7}"/>
      </w:docPartPr>
      <w:docPartBody>
        <w:p w:rsidR="00DF42B3" w:rsidRDefault="00DF42B3">
          <w:pPr>
            <w:pStyle w:val="B854AAC02D6746278DB4950CC4318734"/>
          </w:pPr>
          <w:r>
            <w:t>Total due in 15 days. Overdue accounts subject to a service charge of 1% per month.</w:t>
          </w:r>
        </w:p>
      </w:docPartBody>
    </w:docPart>
    <w:docPart>
      <w:docPartPr>
        <w:name w:val="2826415AED614E48A6A8B4E2B6CC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007DB-48C5-4248-B1DE-B30B29EF8761}"/>
      </w:docPartPr>
      <w:docPartBody>
        <w:p w:rsidR="00DF42B3" w:rsidRDefault="00DF42B3">
          <w:pPr>
            <w:pStyle w:val="2826415AED614E48A6A8B4E2B6CCE4CC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63"/>
    <w:rsid w:val="000107C6"/>
    <w:rsid w:val="00650163"/>
    <w:rsid w:val="00BF504A"/>
    <w:rsid w:val="00C70DDB"/>
    <w:rsid w:val="00D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4D9F47731E4C9D9227CF66C804FD98">
    <w:name w:val="E84D9F47731E4C9D9227CF66C804FD98"/>
  </w:style>
  <w:style w:type="paragraph" w:customStyle="1" w:styleId="4480850FD8A14C64BC411BC772A92ED8">
    <w:name w:val="4480850FD8A14C64BC411BC772A92ED8"/>
  </w:style>
  <w:style w:type="paragraph" w:customStyle="1" w:styleId="AD69AF408FFA4D6B91CBAC1E16BFCEDE">
    <w:name w:val="AD69AF408FFA4D6B91CBAC1E16BFCEDE"/>
  </w:style>
  <w:style w:type="paragraph" w:customStyle="1" w:styleId="9DC8E4377E0B4D2D97EF2871E12E47C4">
    <w:name w:val="9DC8E4377E0B4D2D97EF2871E12E47C4"/>
  </w:style>
  <w:style w:type="paragraph" w:customStyle="1" w:styleId="6DF36DEE0F614316A11060C44A512D79">
    <w:name w:val="6DF36DEE0F614316A11060C44A512D79"/>
  </w:style>
  <w:style w:type="paragraph" w:customStyle="1" w:styleId="E78B95678D784DE2A789B4C98FF1ED28">
    <w:name w:val="E78B95678D784DE2A789B4C98FF1ED28"/>
  </w:style>
  <w:style w:type="paragraph" w:customStyle="1" w:styleId="D362B7714CB2457EB383D4C8FBBBDF42">
    <w:name w:val="D362B7714CB2457EB383D4C8FBBBDF42"/>
  </w:style>
  <w:style w:type="paragraph" w:customStyle="1" w:styleId="6350EFE78BC24ED88EED2356E3F404C6">
    <w:name w:val="6350EFE78BC24ED88EED2356E3F404C6"/>
  </w:style>
  <w:style w:type="paragraph" w:customStyle="1" w:styleId="FFE1F00661F8429AA9EF7AE1000A1ABA">
    <w:name w:val="FFE1F00661F8429AA9EF7AE1000A1ABA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70C9808BA54643669C8A6D3A6CC2561A">
    <w:name w:val="70C9808BA54643669C8A6D3A6CC2561A"/>
  </w:style>
  <w:style w:type="paragraph" w:customStyle="1" w:styleId="EFD96C85F59C407C8D906ECBC50E575B">
    <w:name w:val="EFD96C85F59C407C8D906ECBC50E575B"/>
  </w:style>
  <w:style w:type="paragraph" w:customStyle="1" w:styleId="8C2865EBEE1F4E1A8101574401117BE2">
    <w:name w:val="8C2865EBEE1F4E1A8101574401117BE2"/>
  </w:style>
  <w:style w:type="paragraph" w:customStyle="1" w:styleId="62E879D95532425C9DDC800105D8FC80">
    <w:name w:val="62E879D95532425C9DDC800105D8FC80"/>
  </w:style>
  <w:style w:type="paragraph" w:customStyle="1" w:styleId="A0A9587C11DE4FA38E1C8FBF6944B440">
    <w:name w:val="A0A9587C11DE4FA38E1C8FBF6944B440"/>
  </w:style>
  <w:style w:type="paragraph" w:customStyle="1" w:styleId="21207911A14640EF829351A3442D6A2C">
    <w:name w:val="21207911A14640EF829351A3442D6A2C"/>
  </w:style>
  <w:style w:type="paragraph" w:customStyle="1" w:styleId="06612C11A9474B1397F5B7B2D5298CD2">
    <w:name w:val="06612C11A9474B1397F5B7B2D5298CD2"/>
  </w:style>
  <w:style w:type="paragraph" w:customStyle="1" w:styleId="850E40C1CBBC45F7B60FEF1ACC3DC474">
    <w:name w:val="850E40C1CBBC45F7B60FEF1ACC3DC474"/>
  </w:style>
  <w:style w:type="paragraph" w:customStyle="1" w:styleId="C3F19795BD7A415CA73E3C3879B2B30A">
    <w:name w:val="C3F19795BD7A415CA73E3C3879B2B30A"/>
  </w:style>
  <w:style w:type="paragraph" w:customStyle="1" w:styleId="6DBF7DF3C31A41769E24F2763D81B39F">
    <w:name w:val="6DBF7DF3C31A41769E24F2763D81B39F"/>
  </w:style>
  <w:style w:type="paragraph" w:customStyle="1" w:styleId="EEE170DB9E02487DB2540026661088A7">
    <w:name w:val="EEE170DB9E02487DB2540026661088A7"/>
  </w:style>
  <w:style w:type="paragraph" w:customStyle="1" w:styleId="418292AB3DFD422CA56C18F2927E88BA">
    <w:name w:val="418292AB3DFD422CA56C18F2927E88BA"/>
  </w:style>
  <w:style w:type="paragraph" w:customStyle="1" w:styleId="69F895F33ABB445996250BAB96D4D016">
    <w:name w:val="69F895F33ABB445996250BAB96D4D016"/>
  </w:style>
  <w:style w:type="paragraph" w:customStyle="1" w:styleId="8CB8A57638B44E0985F634806AC8F4DB">
    <w:name w:val="8CB8A57638B44E0985F634806AC8F4DB"/>
  </w:style>
  <w:style w:type="paragraph" w:customStyle="1" w:styleId="3C92B4AAC6984D8AB115787024D1237D">
    <w:name w:val="3C92B4AAC6984D8AB115787024D1237D"/>
  </w:style>
  <w:style w:type="paragraph" w:customStyle="1" w:styleId="B854AAC02D6746278DB4950CC4318734">
    <w:name w:val="B854AAC02D6746278DB4950CC4318734"/>
  </w:style>
  <w:style w:type="paragraph" w:customStyle="1" w:styleId="2826415AED614E48A6A8B4E2B6CCE4CC">
    <w:name w:val="2826415AED614E48A6A8B4E2B6CCE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2023-04-30T00:35:00Z</dcterms:created>
  <dcterms:modified xsi:type="dcterms:W3CDTF">2023-04-30T14:08:00Z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